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5B2B" w14:textId="63FE671F" w:rsidR="00C36963" w:rsidRPr="00AF675E" w:rsidRDefault="00A23AA4" w:rsidP="00AF675E">
      <w:pPr>
        <w:pStyle w:val="KonuBal"/>
        <w:jc w:val="center"/>
        <w:rPr>
          <w:sz w:val="80"/>
          <w:szCs w:val="80"/>
        </w:rPr>
      </w:pPr>
      <w:r w:rsidRPr="00AF675E">
        <w:rPr>
          <w:sz w:val="80"/>
          <w:szCs w:val="80"/>
        </w:rPr>
        <w:t>Rehber uygulaması</w:t>
      </w:r>
    </w:p>
    <w:p w14:paraId="78F83AA6" w14:textId="77777777" w:rsidR="00AF675E" w:rsidRDefault="00A23AA4" w:rsidP="00AF675E">
      <w:pPr>
        <w:pStyle w:val="Altyaz"/>
        <w:jc w:val="center"/>
      </w:pPr>
      <w:r>
        <w:t xml:space="preserve">Algoritma ve Programlama </w:t>
      </w:r>
    </w:p>
    <w:p w14:paraId="67A4BAE0" w14:textId="77777777" w:rsidR="00AF675E" w:rsidRDefault="00A23AA4" w:rsidP="00AF675E">
      <w:pPr>
        <w:pStyle w:val="Altyaz"/>
        <w:jc w:val="center"/>
      </w:pPr>
      <w:r>
        <w:t xml:space="preserve">II </w:t>
      </w:r>
    </w:p>
    <w:p w14:paraId="502B5836" w14:textId="15AB4C8F" w:rsidR="00C36963" w:rsidRDefault="00A23AA4" w:rsidP="00AF675E">
      <w:pPr>
        <w:pStyle w:val="Altyaz"/>
        <w:jc w:val="center"/>
      </w:pPr>
      <w:r>
        <w:t>Proje-1</w:t>
      </w:r>
    </w:p>
    <w:p w14:paraId="4ABDC633" w14:textId="405E6C6C" w:rsidR="00A23AA4" w:rsidRDefault="00A23AA4" w:rsidP="00AF675E">
      <w:pPr>
        <w:pStyle w:val="Yazar"/>
        <w:jc w:val="center"/>
      </w:pPr>
      <w:r>
        <w:t>2021-2022</w:t>
      </w:r>
      <w:r w:rsidR="00AF675E">
        <w:t xml:space="preserve"> Bahar Dönemi</w:t>
      </w:r>
    </w:p>
    <w:p w14:paraId="0172520B" w14:textId="77777777" w:rsidR="00AF675E" w:rsidRPr="00A23AA4" w:rsidRDefault="00AF675E" w:rsidP="00A23AA4">
      <w:pPr>
        <w:pStyle w:val="Yazar"/>
      </w:pPr>
    </w:p>
    <w:p w14:paraId="29E3F66C" w14:textId="77777777" w:rsidR="00C36963" w:rsidRDefault="00A95A8F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1A30BE1" wp14:editId="477E8F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00000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483FF" w14:textId="77777777" w:rsidR="00A23AA4" w:rsidRDefault="00A23AA4">
      <w:pPr>
        <w:pStyle w:val="Yazar"/>
      </w:pPr>
    </w:p>
    <w:p w14:paraId="4E99E010" w14:textId="77777777" w:rsidR="00A23AA4" w:rsidRDefault="00A23AA4">
      <w:pPr>
        <w:pStyle w:val="Yazar"/>
      </w:pPr>
    </w:p>
    <w:p w14:paraId="22B0CD0F" w14:textId="77777777" w:rsidR="00A23AA4" w:rsidRDefault="00A23AA4">
      <w:pPr>
        <w:pStyle w:val="Yazar"/>
      </w:pPr>
    </w:p>
    <w:p w14:paraId="62C1F478" w14:textId="77777777" w:rsidR="00A23AA4" w:rsidRDefault="00A23AA4">
      <w:pPr>
        <w:pStyle w:val="Yazar"/>
      </w:pPr>
    </w:p>
    <w:p w14:paraId="50D9E34E" w14:textId="77777777" w:rsidR="00A23AA4" w:rsidRDefault="00A23AA4">
      <w:pPr>
        <w:pStyle w:val="Yazar"/>
      </w:pPr>
    </w:p>
    <w:p w14:paraId="4DA51BB0" w14:textId="77777777" w:rsidR="00A23AA4" w:rsidRDefault="00A23AA4">
      <w:pPr>
        <w:pStyle w:val="Yazar"/>
      </w:pPr>
    </w:p>
    <w:p w14:paraId="4EDB64A6" w14:textId="77777777" w:rsidR="00A23AA4" w:rsidRDefault="00A23AA4">
      <w:pPr>
        <w:pStyle w:val="Yazar"/>
      </w:pPr>
    </w:p>
    <w:p w14:paraId="12611D22" w14:textId="77777777" w:rsidR="00A23AA4" w:rsidRDefault="00A23AA4">
      <w:pPr>
        <w:pStyle w:val="Yazar"/>
      </w:pPr>
    </w:p>
    <w:p w14:paraId="56DBACCB" w14:textId="77777777" w:rsidR="00A23AA4" w:rsidRDefault="00A23AA4">
      <w:pPr>
        <w:pStyle w:val="Yazar"/>
      </w:pPr>
    </w:p>
    <w:p w14:paraId="1AB7A75B" w14:textId="77777777" w:rsidR="00A23AA4" w:rsidRDefault="00A23AA4">
      <w:pPr>
        <w:pStyle w:val="Yazar"/>
      </w:pPr>
    </w:p>
    <w:p w14:paraId="08BC965F" w14:textId="77777777" w:rsidR="00A23AA4" w:rsidRDefault="00A23AA4">
      <w:pPr>
        <w:pStyle w:val="Yazar"/>
      </w:pPr>
    </w:p>
    <w:p w14:paraId="7644FD8F" w14:textId="77777777" w:rsidR="00A23AA4" w:rsidRPr="00AF675E" w:rsidRDefault="00A23AA4">
      <w:pPr>
        <w:pStyle w:val="Yazar"/>
        <w:rPr>
          <w:sz w:val="20"/>
          <w:szCs w:val="20"/>
        </w:rPr>
      </w:pPr>
    </w:p>
    <w:p w14:paraId="6448D5E5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69369E3F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17D5DB69" w14:textId="77777777" w:rsidR="00AF675E" w:rsidRDefault="00AF675E" w:rsidP="00AF675E">
      <w:pPr>
        <w:pStyle w:val="Yazar"/>
        <w:jc w:val="center"/>
        <w:rPr>
          <w:sz w:val="20"/>
          <w:szCs w:val="20"/>
        </w:rPr>
      </w:pPr>
    </w:p>
    <w:p w14:paraId="297148CE" w14:textId="024EFE06" w:rsidR="00C36963" w:rsidRPr="00AF675E" w:rsidRDefault="00A23AA4" w:rsidP="00AF675E">
      <w:pPr>
        <w:pStyle w:val="Yazar"/>
        <w:jc w:val="center"/>
        <w:rPr>
          <w:szCs w:val="30"/>
        </w:rPr>
      </w:pPr>
      <w:r w:rsidRPr="00AF675E">
        <w:rPr>
          <w:szCs w:val="30"/>
        </w:rPr>
        <w:t>Ömer Tarık İlhan Zembat   05210000285</w:t>
      </w:r>
    </w:p>
    <w:p w14:paraId="6F5068C1" w14:textId="77777777" w:rsidR="00C36963" w:rsidRDefault="00A23AA4" w:rsidP="005F4709">
      <w:pPr>
        <w:pStyle w:val="Yazar"/>
        <w:jc w:val="center"/>
        <w:rPr>
          <w:szCs w:val="30"/>
        </w:rPr>
      </w:pPr>
      <w:r w:rsidRPr="00AF675E">
        <w:rPr>
          <w:szCs w:val="30"/>
        </w:rPr>
        <w:t>Celaldoğan Güneş               05200000067</w:t>
      </w:r>
    </w:p>
    <w:p w14:paraId="53119AE7" w14:textId="3725C20B" w:rsidR="005F4709" w:rsidRPr="005F4709" w:rsidRDefault="005F4709" w:rsidP="00DE2579">
      <w:pPr>
        <w:pStyle w:val="Yazar"/>
        <w:rPr>
          <w:szCs w:val="30"/>
        </w:rPr>
        <w:sectPr w:rsidR="005F4709" w:rsidRPr="005F4709" w:rsidSect="00DE2579">
          <w:headerReference w:type="first" r:id="rId9"/>
          <w:pgSz w:w="11906" w:h="16838" w:code="9"/>
          <w:pgMar w:top="1417" w:right="1417" w:bottom="1417" w:left="1417" w:header="720" w:footer="720" w:gutter="0"/>
          <w:pgNumType w:fmt="lowerRoman" w:start="1"/>
          <w:cols w:space="720"/>
          <w:docGrid w:linePitch="360"/>
        </w:sectPr>
      </w:pPr>
    </w:p>
    <w:p w14:paraId="5B194506" w14:textId="689E4C81" w:rsidR="005F4709" w:rsidRDefault="005F4709" w:rsidP="00DE2579"/>
    <w:p w14:paraId="7EE46AB3" w14:textId="4DDCB6A7" w:rsidR="00AF3A92" w:rsidRDefault="00AF3A92" w:rsidP="00DE2579">
      <w:pPr>
        <w:rPr>
          <w:b/>
          <w:bCs/>
          <w:color w:val="000000" w:themeColor="text1"/>
          <w:sz w:val="50"/>
          <w:szCs w:val="50"/>
        </w:rPr>
      </w:pPr>
      <w:r w:rsidRPr="00AF3A92">
        <w:rPr>
          <w:b/>
          <w:bCs/>
          <w:color w:val="000000" w:themeColor="text1"/>
          <w:sz w:val="50"/>
          <w:szCs w:val="50"/>
        </w:rPr>
        <w:t>Sınıflar ve Metotları</w:t>
      </w:r>
    </w:p>
    <w:p w14:paraId="7FF1BDCE" w14:textId="3B454119" w:rsidR="00AF3A92" w:rsidRDefault="00AF3A92" w:rsidP="00DE2579">
      <w:pPr>
        <w:rPr>
          <w:b/>
          <w:bCs/>
          <w:color w:val="000000" w:themeColor="text1"/>
          <w:sz w:val="40"/>
          <w:szCs w:val="40"/>
        </w:rPr>
      </w:pPr>
      <w:r w:rsidRPr="00AF3A92">
        <w:rPr>
          <w:b/>
          <w:bCs/>
          <w:color w:val="000000" w:themeColor="text1"/>
          <w:sz w:val="40"/>
          <w:szCs w:val="40"/>
        </w:rPr>
        <w:t>Main() sınıfı:</w:t>
      </w:r>
    </w:p>
    <w:p w14:paraId="6ADF3971" w14:textId="460753A5" w:rsidR="00AF3A92" w:rsidRDefault="00AF3A92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importData()</w:t>
      </w:r>
      <w:r w:rsidR="0041506E" w:rsidRPr="00D261B6">
        <w:rPr>
          <w:b/>
          <w:bCs/>
          <w:color w:val="000000" w:themeColor="text1"/>
          <w:sz w:val="32"/>
          <w:szCs w:val="32"/>
        </w:rPr>
        <w:t>:</w:t>
      </w:r>
      <w:r w:rsidR="0041506E">
        <w:rPr>
          <w:b/>
          <w:bCs/>
          <w:color w:val="000000" w:themeColor="text1"/>
          <w:sz w:val="30"/>
          <w:szCs w:val="30"/>
        </w:rPr>
        <w:t xml:space="preserve"> ogrenciler.txt dosyasındaki verileri alıp createStudentNode() metoduna aktarır. </w:t>
      </w:r>
    </w:p>
    <w:p w14:paraId="5BF2649B" w14:textId="46F6AA38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importStudent():</w:t>
      </w:r>
      <w:r>
        <w:rPr>
          <w:b/>
          <w:bCs/>
          <w:color w:val="000000" w:themeColor="text1"/>
          <w:sz w:val="30"/>
          <w:szCs w:val="30"/>
        </w:rPr>
        <w:t xml:space="preserve"> Klavyeden girilen öğrenci verilerini alıp createStudentNode() metoduna aktarır. </w:t>
      </w:r>
    </w:p>
    <w:p w14:paraId="7FECFD68" w14:textId="24764A9F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createStudentNode():</w:t>
      </w:r>
      <w:r>
        <w:rPr>
          <w:b/>
          <w:bCs/>
          <w:color w:val="000000" w:themeColor="text1"/>
          <w:sz w:val="30"/>
          <w:szCs w:val="30"/>
        </w:rPr>
        <w:t xml:space="preserve"> metoda girilen String tipindeki veriyi işleyip oluşturulan Student nesnesini sisteme ekler.</w:t>
      </w:r>
    </w:p>
    <w:p w14:paraId="1F3FEC53" w14:textId="784D2355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s</w:t>
      </w:r>
      <w:r w:rsidR="0041506E" w:rsidRPr="00D261B6">
        <w:rPr>
          <w:b/>
          <w:bCs/>
          <w:color w:val="000000" w:themeColor="text1"/>
          <w:sz w:val="32"/>
          <w:szCs w:val="32"/>
        </w:rPr>
        <w:t>tudentSearch():</w:t>
      </w:r>
      <w:r>
        <w:rPr>
          <w:b/>
          <w:bCs/>
          <w:color w:val="000000" w:themeColor="text1"/>
          <w:sz w:val="30"/>
          <w:szCs w:val="30"/>
        </w:rPr>
        <w:t xml:space="preserve"> Adı ve soyadı girilen öğrenci veya öğrencileri sistemde bulup bilgilerini ekrana yazdırır.</w:t>
      </w:r>
    </w:p>
    <w:p w14:paraId="74DFFA87" w14:textId="1B5AE720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studentDelete():</w:t>
      </w:r>
      <w:r>
        <w:rPr>
          <w:b/>
          <w:bCs/>
          <w:color w:val="000000" w:themeColor="text1"/>
          <w:sz w:val="30"/>
          <w:szCs w:val="30"/>
        </w:rPr>
        <w:t xml:space="preserve"> Girilen öğrenci numarası sistemde mevcutsa öğrenciyi sistemden siler.</w:t>
      </w:r>
    </w:p>
    <w:p w14:paraId="3FE1BA1E" w14:textId="0038512E" w:rsidR="002402C7" w:rsidRDefault="002402C7" w:rsidP="0041506E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arayuz():</w:t>
      </w:r>
      <w:r>
        <w:rPr>
          <w:b/>
          <w:bCs/>
          <w:color w:val="000000" w:themeColor="text1"/>
          <w:sz w:val="30"/>
          <w:szCs w:val="30"/>
        </w:rPr>
        <w:t xml:space="preserve"> Katalog oluşturup seçilen işlemi çağırır.</w:t>
      </w:r>
    </w:p>
    <w:p w14:paraId="69198509" w14:textId="2BBAFF52" w:rsidR="0041506E" w:rsidRDefault="002402C7" w:rsidP="0041506E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 </w:t>
      </w:r>
    </w:p>
    <w:p w14:paraId="55B2BDC9" w14:textId="77777777" w:rsidR="0041506E" w:rsidRDefault="0041506E" w:rsidP="0041506E">
      <w:pPr>
        <w:rPr>
          <w:b/>
          <w:bCs/>
          <w:color w:val="000000" w:themeColor="text1"/>
          <w:sz w:val="30"/>
          <w:szCs w:val="30"/>
        </w:rPr>
      </w:pPr>
    </w:p>
    <w:p w14:paraId="2220B5FD" w14:textId="77777777" w:rsidR="0041506E" w:rsidRDefault="0041506E" w:rsidP="00DE2579">
      <w:pPr>
        <w:rPr>
          <w:b/>
          <w:bCs/>
          <w:color w:val="000000" w:themeColor="text1"/>
          <w:sz w:val="30"/>
          <w:szCs w:val="30"/>
        </w:rPr>
      </w:pPr>
    </w:p>
    <w:p w14:paraId="1BAF9DCB" w14:textId="79A1C70D" w:rsidR="00AF3A92" w:rsidRDefault="00AF3A92" w:rsidP="00DE2579">
      <w:pPr>
        <w:rPr>
          <w:b/>
          <w:bCs/>
          <w:color w:val="000000" w:themeColor="text1"/>
          <w:sz w:val="30"/>
          <w:szCs w:val="30"/>
        </w:rPr>
      </w:pPr>
    </w:p>
    <w:p w14:paraId="01D8157B" w14:textId="77777777" w:rsidR="00764922" w:rsidRDefault="00764922" w:rsidP="00DE2579">
      <w:pPr>
        <w:rPr>
          <w:b/>
          <w:bCs/>
          <w:color w:val="000000" w:themeColor="text1"/>
          <w:sz w:val="40"/>
          <w:szCs w:val="40"/>
        </w:rPr>
      </w:pPr>
    </w:p>
    <w:p w14:paraId="68CDA320" w14:textId="77777777" w:rsidR="0013792B" w:rsidRDefault="00764922" w:rsidP="00DE2579">
      <w:pPr>
        <w:rPr>
          <w:b/>
          <w:bCs/>
          <w:color w:val="000000" w:themeColor="text1"/>
          <w:sz w:val="40"/>
          <w:szCs w:val="40"/>
        </w:rPr>
      </w:pPr>
      <w:r w:rsidRPr="00764922">
        <w:rPr>
          <w:b/>
          <w:bCs/>
          <w:color w:val="000000" w:themeColor="text1"/>
          <w:sz w:val="40"/>
          <w:szCs w:val="40"/>
        </w:rPr>
        <w:t>Student() Sınıfı:</w:t>
      </w:r>
    </w:p>
    <w:p w14:paraId="4E5E4245" w14:textId="33F7F21F" w:rsidR="002402C7" w:rsidRPr="00864967" w:rsidRDefault="003A0E25" w:rsidP="00DE2579">
      <w:pPr>
        <w:rPr>
          <w:b/>
          <w:bCs/>
          <w:color w:val="000000" w:themeColor="text1"/>
          <w:sz w:val="30"/>
          <w:szCs w:val="30"/>
        </w:rPr>
      </w:pPr>
      <w:r w:rsidRPr="00864967">
        <w:rPr>
          <w:b/>
          <w:bCs/>
          <w:color w:val="000000" w:themeColor="text1"/>
          <w:sz w:val="30"/>
          <w:szCs w:val="30"/>
        </w:rPr>
        <w:t xml:space="preserve">Öğrenci adı, soyadı ve öğrenci numarasını veri olarak saklayan bir </w:t>
      </w:r>
      <w:r w:rsidR="0013792B" w:rsidRPr="00864967">
        <w:rPr>
          <w:b/>
          <w:bCs/>
          <w:color w:val="000000" w:themeColor="text1"/>
          <w:sz w:val="30"/>
          <w:szCs w:val="30"/>
        </w:rPr>
        <w:t>sınıftır.</w:t>
      </w:r>
      <w:r w:rsidRPr="00864967">
        <w:rPr>
          <w:b/>
          <w:bCs/>
          <w:color w:val="000000" w:themeColor="text1"/>
          <w:sz w:val="30"/>
          <w:szCs w:val="30"/>
        </w:rPr>
        <w:t xml:space="preserve"> </w:t>
      </w:r>
    </w:p>
    <w:p w14:paraId="4FE6CE3F" w14:textId="7EF04E4C" w:rsidR="00764922" w:rsidRDefault="00764922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toString():</w:t>
      </w:r>
      <w:r w:rsidRPr="004A79C5">
        <w:rPr>
          <w:b/>
          <w:bCs/>
          <w:color w:val="000000" w:themeColor="text1"/>
          <w:sz w:val="30"/>
          <w:szCs w:val="30"/>
        </w:rPr>
        <w:t xml:space="preserve"> Nesne içerisindeki bilgileri yazdırır.</w:t>
      </w:r>
    </w:p>
    <w:p w14:paraId="70590A66" w14:textId="69125268" w:rsidR="009A4F16" w:rsidRPr="00D261B6" w:rsidRDefault="00764922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Doub</w:t>
      </w:r>
      <w:r w:rsidR="004A79C5" w:rsidRPr="00D261B6">
        <w:rPr>
          <w:b/>
          <w:bCs/>
          <w:color w:val="000000" w:themeColor="text1"/>
          <w:sz w:val="32"/>
          <w:szCs w:val="32"/>
        </w:rPr>
        <w:t>lyLinkedList():</w:t>
      </w:r>
      <w:r w:rsidR="003A0E25" w:rsidRPr="00864967">
        <w:rPr>
          <w:b/>
          <w:bCs/>
          <w:color w:val="000000" w:themeColor="text1"/>
          <w:sz w:val="30"/>
          <w:szCs w:val="30"/>
        </w:rPr>
        <w:t xml:space="preserve"> Node nesnelerini birbirlerine bağlayarak bir liste oluşturur ve bu liste üzerinde çeşitli metotları sayesinde birtakım işlemler gerçekleştirir.</w:t>
      </w:r>
    </w:p>
    <w:p w14:paraId="221309C9" w14:textId="0390A362" w:rsidR="004A79C5" w:rsidRPr="004A79C5" w:rsidRDefault="004A79C5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insertToList():</w:t>
      </w:r>
      <w:r>
        <w:rPr>
          <w:b/>
          <w:bCs/>
          <w:color w:val="000000" w:themeColor="text1"/>
          <w:sz w:val="30"/>
          <w:szCs w:val="30"/>
        </w:rPr>
        <w:t xml:space="preserve"> Metoda gönderilen Student nesnesini öğrenci numarasına göre sıralanmış şekilde listeye ekler.</w:t>
      </w:r>
    </w:p>
    <w:p w14:paraId="5AE42FA2" w14:textId="53EAAEB2" w:rsidR="004A79C5" w:rsidRPr="009A4F16" w:rsidRDefault="004A79C5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print():</w:t>
      </w:r>
      <w:r w:rsidRPr="009A4F16">
        <w:rPr>
          <w:b/>
          <w:bCs/>
          <w:color w:val="000000" w:themeColor="text1"/>
          <w:sz w:val="30"/>
          <w:szCs w:val="30"/>
        </w:rPr>
        <w:t xml:space="preserve"> Listedeki öğrencileri numaralar küçükten büyüğe doğru olacak şekilde yazdırır.</w:t>
      </w:r>
    </w:p>
    <w:p w14:paraId="4EF008D6" w14:textId="6FA3FF3B" w:rsidR="004A79C5" w:rsidRPr="009A4F16" w:rsidRDefault="004A79C5" w:rsidP="004A79C5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printReverse():</w:t>
      </w:r>
      <w:r w:rsidRPr="009A4F16">
        <w:rPr>
          <w:b/>
          <w:bCs/>
          <w:color w:val="000000" w:themeColor="text1"/>
          <w:sz w:val="30"/>
          <w:szCs w:val="30"/>
        </w:rPr>
        <w:t xml:space="preserve"> Listedeki öğrencileri numaralar büyükten küçüğe doğru olacak şekilde yazdırır.</w:t>
      </w:r>
    </w:p>
    <w:p w14:paraId="6D3CC21F" w14:textId="5798BC1A" w:rsidR="004A79C5" w:rsidRPr="009A4F16" w:rsidRDefault="009A4F16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searchByName():</w:t>
      </w:r>
      <w:r w:rsidRPr="009A4F16">
        <w:rPr>
          <w:b/>
          <w:bCs/>
          <w:color w:val="000000" w:themeColor="text1"/>
          <w:sz w:val="30"/>
          <w:szCs w:val="30"/>
        </w:rPr>
        <w:t xml:space="preserve"> Adı ve soyadı girilen öğrenci ve varsa aynı ada sahip diğer öğrencileri bulup ekrana yazdırır.</w:t>
      </w:r>
    </w:p>
    <w:p w14:paraId="197524D6" w14:textId="7A4542DF" w:rsidR="009A4F16" w:rsidRDefault="009A4F16" w:rsidP="00DE2579">
      <w:pPr>
        <w:rPr>
          <w:b/>
          <w:bCs/>
          <w:color w:val="000000" w:themeColor="text1"/>
          <w:sz w:val="40"/>
          <w:szCs w:val="40"/>
        </w:rPr>
      </w:pPr>
      <w:r w:rsidRPr="00D261B6">
        <w:rPr>
          <w:b/>
          <w:bCs/>
          <w:color w:val="000000" w:themeColor="text1"/>
          <w:sz w:val="32"/>
          <w:szCs w:val="32"/>
        </w:rPr>
        <w:lastRenderedPageBreak/>
        <w:t>deleteByNumber():</w:t>
      </w:r>
      <w:r w:rsidRPr="009A4F16">
        <w:rPr>
          <w:b/>
          <w:bCs/>
          <w:color w:val="000000" w:themeColor="text1"/>
          <w:sz w:val="30"/>
          <w:szCs w:val="30"/>
        </w:rPr>
        <w:t xml:space="preserve"> Öğrenci numarası girilen öğrenci varsa listeden siler. </w:t>
      </w:r>
    </w:p>
    <w:p w14:paraId="15A541FC" w14:textId="77777777" w:rsidR="009A4F16" w:rsidRDefault="009A4F16" w:rsidP="00DE2579">
      <w:pPr>
        <w:rPr>
          <w:b/>
          <w:bCs/>
          <w:color w:val="000000" w:themeColor="text1"/>
          <w:sz w:val="40"/>
          <w:szCs w:val="40"/>
        </w:rPr>
      </w:pPr>
    </w:p>
    <w:p w14:paraId="11D6941D" w14:textId="77777777" w:rsidR="0013792B" w:rsidRDefault="004A79C5" w:rsidP="00DE2579">
      <w:pPr>
        <w:rPr>
          <w:b/>
          <w:bCs/>
          <w:color w:val="000000" w:themeColor="text1"/>
          <w:sz w:val="40"/>
          <w:szCs w:val="40"/>
        </w:rPr>
      </w:pPr>
      <w:r w:rsidRPr="009A4F16">
        <w:rPr>
          <w:b/>
          <w:bCs/>
          <w:color w:val="000000" w:themeColor="text1"/>
          <w:sz w:val="40"/>
          <w:szCs w:val="40"/>
        </w:rPr>
        <w:t>Node() iç sınıfı:</w:t>
      </w:r>
      <w:r w:rsidR="009A4F16">
        <w:rPr>
          <w:b/>
          <w:bCs/>
          <w:color w:val="000000" w:themeColor="text1"/>
          <w:sz w:val="40"/>
          <w:szCs w:val="40"/>
        </w:rPr>
        <w:t xml:space="preserve"> </w:t>
      </w:r>
    </w:p>
    <w:p w14:paraId="67AAD1E5" w14:textId="63F8B6BD" w:rsidR="009A4F16" w:rsidRPr="00D261B6" w:rsidRDefault="009A4F16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0"/>
          <w:szCs w:val="30"/>
        </w:rPr>
        <w:t>listede</w:t>
      </w:r>
      <w:r w:rsidR="003A0E25" w:rsidRPr="00D261B6">
        <w:rPr>
          <w:b/>
          <w:bCs/>
          <w:color w:val="000000" w:themeColor="text1"/>
          <w:sz w:val="30"/>
          <w:szCs w:val="30"/>
        </w:rPr>
        <w:t xml:space="preserve"> kendinden bir önceki ve bir sonraki Node nesnelerine ait referansları saklar. Ayrıca bir Student nesnesini içinde barındırır.</w:t>
      </w:r>
    </w:p>
    <w:p w14:paraId="405EB02D" w14:textId="050D3B5B" w:rsidR="009A4F16" w:rsidRPr="0013792B" w:rsidRDefault="009A4F16" w:rsidP="00DE2579">
      <w:pPr>
        <w:rPr>
          <w:b/>
          <w:bCs/>
          <w:color w:val="000000" w:themeColor="text1"/>
          <w:sz w:val="30"/>
          <w:szCs w:val="30"/>
        </w:rPr>
      </w:pPr>
      <w:r w:rsidRPr="00D261B6">
        <w:rPr>
          <w:b/>
          <w:bCs/>
          <w:color w:val="000000" w:themeColor="text1"/>
          <w:sz w:val="32"/>
          <w:szCs w:val="32"/>
        </w:rPr>
        <w:t>toString():</w:t>
      </w:r>
      <w:r w:rsidRPr="0013792B">
        <w:rPr>
          <w:b/>
          <w:bCs/>
          <w:color w:val="000000" w:themeColor="text1"/>
          <w:sz w:val="30"/>
          <w:szCs w:val="30"/>
        </w:rPr>
        <w:t xml:space="preserve"> Node sınıfındaki verileri ekrana yazdırır.</w:t>
      </w:r>
    </w:p>
    <w:sectPr w:rsidR="009A4F16" w:rsidRPr="0013792B" w:rsidSect="00651B55">
      <w:headerReference w:type="default" r:id="rId10"/>
      <w:footerReference w:type="default" r:id="rId11"/>
      <w:footerReference w:type="first" r:id="rId12"/>
      <w:pgSz w:w="11906" w:h="16838" w:code="9"/>
      <w:pgMar w:top="1758" w:right="1627" w:bottom="1440" w:left="162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3930" w14:textId="77777777" w:rsidR="00E533ED" w:rsidRDefault="00E533ED">
      <w:pPr>
        <w:spacing w:after="0" w:line="240" w:lineRule="auto"/>
      </w:pPr>
      <w:r>
        <w:separator/>
      </w:r>
    </w:p>
  </w:endnote>
  <w:endnote w:type="continuationSeparator" w:id="0">
    <w:p w14:paraId="4269D0F0" w14:textId="77777777" w:rsidR="00E533ED" w:rsidRDefault="00E5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538DA" w14:textId="77777777" w:rsidR="00C36963" w:rsidRDefault="00A95A8F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651B55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8EE24" w14:textId="77777777" w:rsidR="00687519" w:rsidRDefault="00687519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651B55">
          <w:rPr>
            <w:noProof/>
            <w:lang w:bidi="tr-TR"/>
          </w:rPr>
          <w:t>1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DBD0" w14:textId="77777777" w:rsidR="00E533ED" w:rsidRDefault="00E533ED">
      <w:pPr>
        <w:spacing w:after="0" w:line="240" w:lineRule="auto"/>
      </w:pPr>
      <w:r>
        <w:separator/>
      </w:r>
    </w:p>
  </w:footnote>
  <w:footnote w:type="continuationSeparator" w:id="0">
    <w:p w14:paraId="17A32F91" w14:textId="77777777" w:rsidR="00E533ED" w:rsidRDefault="00E5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9D73" w14:textId="7CC32781" w:rsidR="00AF3A92" w:rsidRDefault="00DE2579" w:rsidP="00DE2579">
    <w:pPr>
      <w:jc w:val="center"/>
    </w:pPr>
    <w:r>
      <w:t>Algoritma ve Programlama II Proje-1</w:t>
    </w:r>
    <w:r w:rsidR="00AF3A92">
      <w:br/>
      <w:t>2021-2022</w:t>
    </w:r>
  </w:p>
  <w:p w14:paraId="6E4A3651" w14:textId="12C1C4A5" w:rsidR="00DE2579" w:rsidRPr="00DE2579" w:rsidRDefault="00DE2579" w:rsidP="00DE2579">
    <w:pPr>
      <w:jc w:val="center"/>
    </w:pPr>
    <w:r>
      <w:t>Celaldoğan Güneş              05200000067</w:t>
    </w:r>
    <w:r>
      <w:br/>
      <w:t>Ömer Tarık İlhan Zembat   05210000285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B34C" w14:textId="77777777" w:rsidR="00764922" w:rsidRDefault="00764922" w:rsidP="00764922">
    <w:pPr>
      <w:jc w:val="center"/>
    </w:pPr>
    <w:r>
      <w:t>Algoritma ve Programlama II Proje-1</w:t>
    </w:r>
    <w:r>
      <w:br/>
      <w:t>2021-2022</w:t>
    </w:r>
  </w:p>
  <w:p w14:paraId="45B554EF" w14:textId="77777777" w:rsidR="00764922" w:rsidRPr="00DE2579" w:rsidRDefault="00764922" w:rsidP="00764922">
    <w:pPr>
      <w:jc w:val="center"/>
    </w:pPr>
    <w:r>
      <w:t>Celaldoğan Güneş              05200000067</w:t>
    </w:r>
    <w:r>
      <w:br/>
      <w:t>Ömer Tarık İlhan Zembat   05210000285</w:t>
    </w:r>
  </w:p>
  <w:p w14:paraId="09F42077" w14:textId="7F9B16C5" w:rsidR="00764922" w:rsidRDefault="0076492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eNumara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86334">
    <w:abstractNumId w:val="9"/>
  </w:num>
  <w:num w:numId="2" w16cid:durableId="524246261">
    <w:abstractNumId w:val="14"/>
  </w:num>
  <w:num w:numId="3" w16cid:durableId="1610963031">
    <w:abstractNumId w:val="14"/>
  </w:num>
  <w:num w:numId="4" w16cid:durableId="40058856">
    <w:abstractNumId w:val="14"/>
  </w:num>
  <w:num w:numId="5" w16cid:durableId="1933706574">
    <w:abstractNumId w:val="14"/>
  </w:num>
  <w:num w:numId="6" w16cid:durableId="1007831402">
    <w:abstractNumId w:val="8"/>
  </w:num>
  <w:num w:numId="7" w16cid:durableId="211430573">
    <w:abstractNumId w:val="17"/>
  </w:num>
  <w:num w:numId="8" w16cid:durableId="1670251302">
    <w:abstractNumId w:val="7"/>
  </w:num>
  <w:num w:numId="9" w16cid:durableId="181672503">
    <w:abstractNumId w:val="6"/>
  </w:num>
  <w:num w:numId="10" w16cid:durableId="1077022968">
    <w:abstractNumId w:val="5"/>
  </w:num>
  <w:num w:numId="11" w16cid:durableId="960839072">
    <w:abstractNumId w:val="4"/>
  </w:num>
  <w:num w:numId="12" w16cid:durableId="1031079101">
    <w:abstractNumId w:val="3"/>
  </w:num>
  <w:num w:numId="13" w16cid:durableId="1096053375">
    <w:abstractNumId w:val="2"/>
  </w:num>
  <w:num w:numId="14" w16cid:durableId="1080903723">
    <w:abstractNumId w:val="1"/>
  </w:num>
  <w:num w:numId="15" w16cid:durableId="16584771">
    <w:abstractNumId w:val="0"/>
  </w:num>
  <w:num w:numId="16" w16cid:durableId="292910617">
    <w:abstractNumId w:val="16"/>
  </w:num>
  <w:num w:numId="17" w16cid:durableId="70154479">
    <w:abstractNumId w:val="13"/>
  </w:num>
  <w:num w:numId="18" w16cid:durableId="1739017466">
    <w:abstractNumId w:val="11"/>
  </w:num>
  <w:num w:numId="19" w16cid:durableId="2055151326">
    <w:abstractNumId w:val="15"/>
  </w:num>
  <w:num w:numId="20" w16cid:durableId="712114641">
    <w:abstractNumId w:val="10"/>
  </w:num>
  <w:num w:numId="21" w16cid:durableId="266237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1A"/>
    <w:rsid w:val="000E493E"/>
    <w:rsid w:val="0013792B"/>
    <w:rsid w:val="002402C7"/>
    <w:rsid w:val="002A3213"/>
    <w:rsid w:val="00363C84"/>
    <w:rsid w:val="003A0E25"/>
    <w:rsid w:val="00414F89"/>
    <w:rsid w:val="0041506E"/>
    <w:rsid w:val="00452CBA"/>
    <w:rsid w:val="004A79C5"/>
    <w:rsid w:val="005711B4"/>
    <w:rsid w:val="005F4709"/>
    <w:rsid w:val="00651B55"/>
    <w:rsid w:val="00687519"/>
    <w:rsid w:val="006A2C55"/>
    <w:rsid w:val="00764922"/>
    <w:rsid w:val="008360C5"/>
    <w:rsid w:val="00864967"/>
    <w:rsid w:val="008853BC"/>
    <w:rsid w:val="008C7727"/>
    <w:rsid w:val="009A4F16"/>
    <w:rsid w:val="009F72AF"/>
    <w:rsid w:val="00A00758"/>
    <w:rsid w:val="00A23AA4"/>
    <w:rsid w:val="00A3065A"/>
    <w:rsid w:val="00A77817"/>
    <w:rsid w:val="00A95A8F"/>
    <w:rsid w:val="00AF3A92"/>
    <w:rsid w:val="00AF675E"/>
    <w:rsid w:val="00B52456"/>
    <w:rsid w:val="00C36963"/>
    <w:rsid w:val="00C5530D"/>
    <w:rsid w:val="00D261B6"/>
    <w:rsid w:val="00D51AE2"/>
    <w:rsid w:val="00DB3E96"/>
    <w:rsid w:val="00DE2579"/>
    <w:rsid w:val="00E533ED"/>
    <w:rsid w:val="00F4391A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7562F"/>
  <w15:chartTrackingRefBased/>
  <w15:docId w15:val="{2FDDECBA-4F9F-4480-9F3E-9AA1C1E4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tr-T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Balk1">
    <w:name w:val="heading 1"/>
    <w:basedOn w:val="Normal"/>
    <w:next w:val="Normal"/>
    <w:link w:val="Balk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eMaddemi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YerTutucuMetni">
    <w:name w:val="Placeholder Text"/>
    <w:basedOn w:val="VarsaylanParagrafYazTipi"/>
    <w:uiPriority w:val="99"/>
    <w:semiHidden/>
    <w:rsid w:val="00414F89"/>
    <w:rPr>
      <w:color w:val="404040" w:themeColor="text1" w:themeTint="BF"/>
    </w:rPr>
  </w:style>
  <w:style w:type="paragraph" w:styleId="Alnt">
    <w:name w:val="Quote"/>
    <w:basedOn w:val="Normal"/>
    <w:next w:val="Normal"/>
    <w:link w:val="Alnt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AlntChar">
    <w:name w:val="Alıntı Char"/>
    <w:basedOn w:val="VarsaylanParagrafYazTipi"/>
    <w:link w:val="Alnt"/>
    <w:uiPriority w:val="10"/>
    <w:rsid w:val="00414F89"/>
    <w:rPr>
      <w:b/>
      <w:iCs/>
      <w:color w:val="EB130B" w:themeColor="accent1" w:themeShade="BF"/>
      <w:sz w:val="54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Vurgu">
    <w:name w:val="Emphasis"/>
    <w:basedOn w:val="VarsaylanParagrafYazTipi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color w:val="F75952" w:themeColor="accent1"/>
      <w:sz w:val="54"/>
    </w:rPr>
  </w:style>
  <w:style w:type="paragraph" w:styleId="ListeParagraf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Bal">
    <w:name w:val="TOC Heading"/>
    <w:basedOn w:val="Balk1"/>
    <w:next w:val="Normal"/>
    <w:uiPriority w:val="38"/>
    <w:qFormat/>
    <w:pPr>
      <w:spacing w:after="1320"/>
      <w:outlineLvl w:val="9"/>
    </w:pPr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color w:val="F75952" w:themeColor="accent1"/>
      <w:sz w:val="38"/>
      <w:szCs w:val="3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Gl">
    <w:name w:val="Strong"/>
    <w:basedOn w:val="VarsaylanParagrafYazTipi"/>
    <w:uiPriority w:val="8"/>
    <w:semiHidden/>
    <w:unhideWhenUsed/>
    <w:qFormat/>
    <w:rPr>
      <w:b/>
      <w:bCs/>
      <w:color w:val="3E3E3E" w:themeColor="text2" w:themeTint="E6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5F5F5F" w:themeColor="text2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KonuBal">
    <w:name w:val="Title"/>
    <w:basedOn w:val="Normal"/>
    <w:next w:val="Altyaz"/>
    <w:link w:val="KonuBa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ltyaz">
    <w:name w:val="Subtitle"/>
    <w:basedOn w:val="Normal"/>
    <w:next w:val="Yazar"/>
    <w:link w:val="Altyaz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AltyazChar">
    <w:name w:val="Altyazı Char"/>
    <w:basedOn w:val="VarsaylanParagrafYazTipi"/>
    <w:link w:val="Altyaz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ltablo">
    <w:name w:val="Genel tablo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Yazar">
    <w:name w:val="Yaza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Numara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ekMetni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zlenenKpr">
    <w:name w:val="FollowedHyperlink"/>
    <w:basedOn w:val="VarsaylanParagrafYazTipi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414F89"/>
    <w:rPr>
      <w:color w:val="934AA3" w:themeColor="accent5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F84A13"/>
    <w:rPr>
      <w:sz w:val="22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F84A13"/>
    <w:rPr>
      <w:sz w:val="22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F84A13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84A13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84A1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84A13"/>
    <w:rPr>
      <w:b/>
      <w:bCs/>
      <w:sz w:val="22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F84A13"/>
    <w:rPr>
      <w:sz w:val="22"/>
      <w:szCs w:val="20"/>
    </w:rPr>
  </w:style>
  <w:style w:type="paragraph" w:styleId="ZarfD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84A13"/>
    <w:rPr>
      <w:sz w:val="22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84A13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F84A13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&#350;ablonlar\Kapak%20ve%20i&#231;indekiler%20tablosu%20i&#231;eren%20&#246;dev%20&#351;ablonu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3B31-045A-481C-9A8F-1C8F33EC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Kapak ve içindekiler tablosu içeren ödev şablonu.dotx</Template>
  <TotalTime>84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Ömer Tarık İlhan Zembat</cp:lastModifiedBy>
  <cp:revision>2</cp:revision>
  <dcterms:created xsi:type="dcterms:W3CDTF">2022-05-27T17:08:00Z</dcterms:created>
  <dcterms:modified xsi:type="dcterms:W3CDTF">2022-06-01T08:27:00Z</dcterms:modified>
</cp:coreProperties>
</file>